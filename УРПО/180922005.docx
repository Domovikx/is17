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689" w:rsidRDefault="00447039" w:rsidP="00447039">
      <w:pPr>
        <w:jc w:val="center"/>
        <w:rPr>
          <w:caps/>
        </w:rPr>
      </w:pPr>
      <w:r w:rsidRPr="00447039">
        <w:rPr>
          <w:caps/>
        </w:rPr>
        <w:t>180922005</w:t>
      </w:r>
    </w:p>
    <w:p w:rsidR="00447039" w:rsidRDefault="00447039" w:rsidP="00447039">
      <w:pPr>
        <w:jc w:val="center"/>
        <w:rPr>
          <w:caps/>
        </w:rPr>
        <w:sectPr w:rsidR="00447039" w:rsidSect="00447039">
          <w:pgSz w:w="11906" w:h="16838"/>
          <w:pgMar w:top="1134" w:right="851" w:bottom="1134" w:left="1418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vAlign w:val="center"/>
          <w:docGrid w:linePitch="360"/>
        </w:sectPr>
      </w:pPr>
    </w:p>
    <w:p w:rsidR="00447039" w:rsidRPr="00447039" w:rsidRDefault="00447039" w:rsidP="00447039">
      <w:pPr>
        <w:jc w:val="center"/>
        <w:rPr>
          <w:caps/>
        </w:rPr>
      </w:pPr>
    </w:p>
    <w:p w:rsidR="00106DFE" w:rsidRDefault="00447039" w:rsidP="00447039">
      <w:pPr>
        <w:pStyle w:val="3"/>
      </w:pPr>
      <w:bookmarkStart w:id="0" w:name="С_Привязка_0_Н"/>
      <w:bookmarkEnd w:id="0"/>
      <w:proofErr w:type="spellStart"/>
      <w:r>
        <w:t>БизнесМодель</w:t>
      </w:r>
      <w:proofErr w:type="gramStart"/>
      <w:r>
        <w:t>.П</w:t>
      </w:r>
      <w:proofErr w:type="gramEnd"/>
      <w:r>
        <w:t>роцессы:НеДекПроц</w:t>
      </w:r>
      <w:proofErr w:type="spell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7"/>
        <w:gridCol w:w="4546"/>
      </w:tblGrid>
      <w:tr w:rsidR="00447039" w:rsidTr="00527AD5">
        <w:trPr>
          <w:tblHeader/>
        </w:trPr>
        <w:tc>
          <w:tcPr>
            <w:tcW w:w="4926" w:type="dxa"/>
            <w:shd w:val="clear" w:color="auto" w:fill="808080"/>
          </w:tcPr>
          <w:p w:rsidR="00447039" w:rsidRDefault="00447039" w:rsidP="00527AD5">
            <w:pPr>
              <w:pStyle w:val="a8"/>
            </w:pPr>
            <w:r>
              <w:t>Название</w:t>
            </w:r>
          </w:p>
        </w:tc>
        <w:tc>
          <w:tcPr>
            <w:tcW w:w="4927" w:type="dxa"/>
            <w:shd w:val="clear" w:color="auto" w:fill="808080"/>
          </w:tcPr>
          <w:p w:rsidR="00447039" w:rsidRDefault="00447039" w:rsidP="00527AD5">
            <w:pPr>
              <w:pStyle w:val="a8"/>
            </w:pPr>
            <w:r>
              <w:t>Параметры ФСА</w:t>
            </w:r>
          </w:p>
        </w:tc>
      </w:tr>
      <w:tr w:rsidR="00447039" w:rsidTr="00527AD5">
        <w:tc>
          <w:tcPr>
            <w:tcW w:w="4926" w:type="dxa"/>
            <w:shd w:val="clear" w:color="auto" w:fill="auto"/>
          </w:tcPr>
          <w:p w:rsidR="00447039" w:rsidRDefault="00FB66FC" w:rsidP="00FB66FC">
            <w:pPr>
              <w:pStyle w:val="af"/>
            </w:pPr>
            <w:bookmarkStart w:id="1" w:name="Привязка_0" w:colFirst="0" w:colLast="0"/>
            <w:r>
              <w:t>A1.6 Планирование и осуществление разработки</w:t>
            </w:r>
          </w:p>
        </w:tc>
        <w:tc>
          <w:tcPr>
            <w:tcW w:w="4927" w:type="dxa"/>
            <w:shd w:val="clear" w:color="auto" w:fill="auto"/>
          </w:tcPr>
          <w:p w:rsidR="00447039" w:rsidRDefault="00447039" w:rsidP="00FB66FC">
            <w:pPr>
              <w:pStyle w:val="af"/>
            </w:pPr>
            <w:bookmarkStart w:id="2" w:name="_GoBack"/>
            <w:bookmarkEnd w:id="2"/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A1.7 Финансирование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A1.8 Снабжение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A1.1.1 Анализ рынка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A1.1.2 Выбор направлений развития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A1.1.3 Разработка стратегии развития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A1.4 Подготовка персонала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A1.5 Главный офис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  <w:tr w:rsidR="00FB66FC" w:rsidTr="00527AD5">
        <w:tc>
          <w:tcPr>
            <w:tcW w:w="4926" w:type="dxa"/>
            <w:shd w:val="clear" w:color="auto" w:fill="auto"/>
          </w:tcPr>
          <w:p w:rsidR="00FB66FC" w:rsidRDefault="00FB66FC" w:rsidP="00FB66FC">
            <w:pPr>
              <w:pStyle w:val="af"/>
            </w:pPr>
            <w:r>
              <w:t>A1.3.1</w:t>
            </w:r>
            <w:proofErr w:type="gramStart"/>
            <w:r>
              <w:t xml:space="preserve"> В</w:t>
            </w:r>
            <w:proofErr w:type="gramEnd"/>
            <w:r>
              <w:t>се и Всё работает хорошо. Потому, что директор не мешает процессу</w:t>
            </w:r>
          </w:p>
        </w:tc>
        <w:tc>
          <w:tcPr>
            <w:tcW w:w="4927" w:type="dxa"/>
            <w:shd w:val="clear" w:color="auto" w:fill="auto"/>
          </w:tcPr>
          <w:p w:rsidR="00FB66FC" w:rsidRDefault="00FB66FC" w:rsidP="00FB66FC">
            <w:pPr>
              <w:pStyle w:val="af"/>
            </w:pPr>
          </w:p>
        </w:tc>
      </w:tr>
    </w:tbl>
    <w:p w:rsidR="00447039" w:rsidRPr="00447039" w:rsidRDefault="00447039" w:rsidP="00447039">
      <w:bookmarkStart w:id="3" w:name="С_Привязка_0_К"/>
      <w:bookmarkEnd w:id="1"/>
      <w:bookmarkEnd w:id="3"/>
      <w:r>
        <w:t xml:space="preserve"> </w:t>
      </w:r>
    </w:p>
    <w:sectPr w:rsidR="00447039" w:rsidRPr="00447039" w:rsidSect="00AA00A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42F1"/>
    <w:multiLevelType w:val="multilevel"/>
    <w:tmpl w:val="DB1C4904"/>
    <w:styleLink w:val="-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2FD118C8"/>
    <w:multiLevelType w:val="multilevel"/>
    <w:tmpl w:val="14AC825E"/>
    <w:styleLink w:val="-1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SObjectGUID" w:val="a3976a43-26ab-41a8-b038-519b6b421a25"/>
    <w:docVar w:name="BSTemplateGUID" w:val="a3976a43-26ab-41a8-b038-519b6b421a25"/>
    <w:docVar w:name="BSUserType" w:val="для использования в учебных целях"/>
    <w:docVar w:name="BSVersion" w:val="3.6.4442.29963"/>
  </w:docVars>
  <w:rsids>
    <w:rsidRoot w:val="00FB66FC"/>
    <w:rsid w:val="000274D8"/>
    <w:rsid w:val="000B7273"/>
    <w:rsid w:val="00106DFE"/>
    <w:rsid w:val="0015464B"/>
    <w:rsid w:val="001A00C0"/>
    <w:rsid w:val="001D2647"/>
    <w:rsid w:val="00232AD4"/>
    <w:rsid w:val="00266532"/>
    <w:rsid w:val="002C2F3B"/>
    <w:rsid w:val="002F1689"/>
    <w:rsid w:val="00447039"/>
    <w:rsid w:val="004643D9"/>
    <w:rsid w:val="00466E40"/>
    <w:rsid w:val="00480E16"/>
    <w:rsid w:val="00497CD3"/>
    <w:rsid w:val="004A5B69"/>
    <w:rsid w:val="00527AD5"/>
    <w:rsid w:val="00544FCE"/>
    <w:rsid w:val="0055688B"/>
    <w:rsid w:val="005E6D17"/>
    <w:rsid w:val="00635D37"/>
    <w:rsid w:val="006C3291"/>
    <w:rsid w:val="006E044E"/>
    <w:rsid w:val="00706C8E"/>
    <w:rsid w:val="00776E12"/>
    <w:rsid w:val="00843F49"/>
    <w:rsid w:val="00846456"/>
    <w:rsid w:val="00852289"/>
    <w:rsid w:val="008C6908"/>
    <w:rsid w:val="009221ED"/>
    <w:rsid w:val="009322B1"/>
    <w:rsid w:val="00A821AC"/>
    <w:rsid w:val="00AA00A0"/>
    <w:rsid w:val="00AA474B"/>
    <w:rsid w:val="00AC5052"/>
    <w:rsid w:val="00B86FC7"/>
    <w:rsid w:val="00C669F8"/>
    <w:rsid w:val="00CD737D"/>
    <w:rsid w:val="00D93BEF"/>
    <w:rsid w:val="00DB0419"/>
    <w:rsid w:val="00DC42F2"/>
    <w:rsid w:val="00E17B02"/>
    <w:rsid w:val="00E859A7"/>
    <w:rsid w:val="00EB0BFE"/>
    <w:rsid w:val="00F34BA6"/>
    <w:rsid w:val="00FB66FC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1A00C0"/>
    <w:pPr>
      <w:keepNext/>
      <w:pageBreakBefore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480E16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AA00A0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basedOn w:val="1"/>
    <w:next w:val="a"/>
    <w:link w:val="40"/>
    <w:qFormat/>
    <w:rsid w:val="005E6D17"/>
    <w:pPr>
      <w:numPr>
        <w:numId w:val="0"/>
      </w:numPr>
      <w:outlineLvl w:val="3"/>
    </w:pPr>
    <w:rPr>
      <w:rFonts w:cs="Times New Roman"/>
      <w:bCs w:val="0"/>
    </w:rPr>
  </w:style>
  <w:style w:type="paragraph" w:styleId="5">
    <w:name w:val="heading 5"/>
    <w:basedOn w:val="2"/>
    <w:next w:val="a"/>
    <w:link w:val="50"/>
    <w:qFormat/>
    <w:rsid w:val="005E6D17"/>
    <w:pPr>
      <w:numPr>
        <w:ilvl w:val="0"/>
        <w:numId w:val="0"/>
      </w:numPr>
      <w:outlineLvl w:val="4"/>
    </w:pPr>
    <w:rPr>
      <w:rFonts w:cs="Times New Roman"/>
      <w:bCs w:val="0"/>
      <w:iCs/>
      <w:szCs w:val="26"/>
    </w:rPr>
  </w:style>
  <w:style w:type="paragraph" w:styleId="6">
    <w:name w:val="heading 6"/>
    <w:basedOn w:val="3"/>
    <w:next w:val="a"/>
    <w:link w:val="60"/>
    <w:qFormat/>
    <w:rsid w:val="005E6D17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0">
    <w:name w:val="Default Paragraph Font"/>
    <w:semiHidden/>
    <w:rsid w:val="00AA00A0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A00A0"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a4">
    <w:name w:val="Объект"/>
    <w:basedOn w:val="a"/>
    <w:rsid w:val="00843F49"/>
  </w:style>
  <w:style w:type="character" w:styleId="a5">
    <w:name w:val="Hyperlink"/>
    <w:rsid w:val="00AA00A0"/>
    <w:rPr>
      <w:color w:val="0000FF"/>
      <w:u w:val="single"/>
    </w:rPr>
  </w:style>
  <w:style w:type="paragraph" w:customStyle="1" w:styleId="a6">
    <w:name w:val="ДанныеТаблицы"/>
    <w:basedOn w:val="a"/>
    <w:rsid w:val="00AA00A0"/>
    <w:rPr>
      <w:rFonts w:ascii="Tahoma" w:hAnsi="Tahoma"/>
      <w:sz w:val="18"/>
      <w:szCs w:val="18"/>
    </w:rPr>
  </w:style>
  <w:style w:type="table" w:styleId="a7">
    <w:name w:val="Table Grid"/>
    <w:basedOn w:val="a1"/>
    <w:rsid w:val="00106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Заголовок таблицы"/>
    <w:basedOn w:val="a"/>
    <w:link w:val="a9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9">
    <w:name w:val="Заголовок таблицы Знак"/>
    <w:link w:val="a8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a">
    <w:name w:val="Название документа"/>
    <w:next w:val="a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b">
    <w:name w:val="Название компании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c">
    <w:name w:val="footer"/>
    <w:basedOn w:val="a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-2">
    <w:name w:val="Обычный - Отчет"/>
    <w:basedOn w:val="a"/>
    <w:link w:val="-3"/>
    <w:rsid w:val="00AA00A0"/>
    <w:pPr>
      <w:ind w:left="0"/>
    </w:pPr>
  </w:style>
  <w:style w:type="character" w:customStyle="1" w:styleId="-3">
    <w:name w:val="Обычный - Отчет Знак"/>
    <w:link w:val="-2"/>
    <w:rsid w:val="00AA00A0"/>
    <w:rPr>
      <w:rFonts w:ascii="Arial" w:hAnsi="Arial"/>
      <w:szCs w:val="24"/>
      <w:lang w:val="ru-RU" w:eastAsia="ru-RU" w:bidi="ar-SA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ad">
    <w:name w:val="Содержание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2"/>
    <w:rsid w:val="00480E16"/>
    <w:pPr>
      <w:numPr>
        <w:numId w:val="3"/>
      </w:numPr>
    </w:pPr>
  </w:style>
  <w:style w:type="paragraph" w:customStyle="1" w:styleId="-0">
    <w:name w:val="Стиль маркированный - Отчет"/>
    <w:basedOn w:val="-2"/>
    <w:link w:val="-4"/>
    <w:rsid w:val="00AA00A0"/>
    <w:pPr>
      <w:numPr>
        <w:numId w:val="4"/>
      </w:numPr>
      <w:tabs>
        <w:tab w:val="clear" w:pos="360"/>
        <w:tab w:val="num" w:pos="1209"/>
      </w:tabs>
      <w:ind w:left="1209"/>
    </w:pPr>
  </w:style>
  <w:style w:type="character" w:customStyle="1" w:styleId="-4">
    <w:name w:val="Стиль маркированный - Отчет Знак"/>
    <w:basedOn w:val="-3"/>
    <w:link w:val="-0"/>
    <w:rsid w:val="00AA00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2"/>
    <w:rsid w:val="00480E16"/>
    <w:pPr>
      <w:numPr>
        <w:numId w:val="5"/>
      </w:numPr>
    </w:pPr>
  </w:style>
  <w:style w:type="paragraph" w:customStyle="1" w:styleId="-5">
    <w:name w:val="Стиль нумерованный - Отчет"/>
    <w:basedOn w:val="a"/>
    <w:rsid w:val="00AA00A0"/>
    <w:pPr>
      <w:tabs>
        <w:tab w:val="left" w:pos="720"/>
      </w:tabs>
      <w:ind w:left="0"/>
    </w:pPr>
  </w:style>
  <w:style w:type="paragraph" w:styleId="ae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af">
    <w:name w:val="Текст таблицы"/>
    <w:basedOn w:val="a"/>
    <w:link w:val="af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0">
    <w:name w:val="Текст таблицы Знак"/>
    <w:link w:val="af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1">
    <w:name w:val="Тип документа"/>
    <w:next w:val="a"/>
    <w:link w:val="af2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2">
    <w:name w:val="Тип документа Знак"/>
    <w:link w:val="af1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3">
    <w:name w:val="Утвеждаю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5E6D17"/>
    <w:rPr>
      <w:rFonts w:ascii="Arial" w:eastAsia="Times New Roman" w:hAnsi="Arial" w:cs="Times New Roman"/>
      <w:b/>
      <w:kern w:val="32"/>
      <w:sz w:val="28"/>
      <w:szCs w:val="28"/>
    </w:rPr>
  </w:style>
  <w:style w:type="character" w:customStyle="1" w:styleId="50">
    <w:name w:val="Заголовок 5 Знак"/>
    <w:link w:val="5"/>
    <w:rsid w:val="005E6D17"/>
    <w:rPr>
      <w:rFonts w:ascii="Arial" w:eastAsia="Times New Roman" w:hAnsi="Arial" w:cs="Times New Roman"/>
      <w:b/>
      <w:iCs/>
      <w:kern w:val="32"/>
      <w:sz w:val="24"/>
      <w:szCs w:val="26"/>
    </w:rPr>
  </w:style>
  <w:style w:type="character" w:customStyle="1" w:styleId="60">
    <w:name w:val="Заголовок 6 Знак"/>
    <w:link w:val="6"/>
    <w:rsid w:val="005E6D17"/>
    <w:rPr>
      <w:rFonts w:ascii="Arial" w:eastAsia="Times New Roman" w:hAnsi="Arial" w:cs="Times New Roman"/>
      <w:b/>
      <w:kern w:val="3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1A00C0"/>
    <w:pPr>
      <w:keepNext/>
      <w:pageBreakBefore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480E16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AA00A0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basedOn w:val="1"/>
    <w:next w:val="a"/>
    <w:link w:val="40"/>
    <w:qFormat/>
    <w:rsid w:val="005E6D17"/>
    <w:pPr>
      <w:numPr>
        <w:numId w:val="0"/>
      </w:numPr>
      <w:outlineLvl w:val="3"/>
    </w:pPr>
    <w:rPr>
      <w:rFonts w:cs="Times New Roman"/>
      <w:bCs w:val="0"/>
    </w:rPr>
  </w:style>
  <w:style w:type="paragraph" w:styleId="5">
    <w:name w:val="heading 5"/>
    <w:basedOn w:val="2"/>
    <w:next w:val="a"/>
    <w:link w:val="50"/>
    <w:qFormat/>
    <w:rsid w:val="005E6D17"/>
    <w:pPr>
      <w:numPr>
        <w:ilvl w:val="0"/>
        <w:numId w:val="0"/>
      </w:numPr>
      <w:outlineLvl w:val="4"/>
    </w:pPr>
    <w:rPr>
      <w:rFonts w:cs="Times New Roman"/>
      <w:bCs w:val="0"/>
      <w:iCs/>
      <w:szCs w:val="26"/>
    </w:rPr>
  </w:style>
  <w:style w:type="paragraph" w:styleId="6">
    <w:name w:val="heading 6"/>
    <w:basedOn w:val="3"/>
    <w:next w:val="a"/>
    <w:link w:val="60"/>
    <w:qFormat/>
    <w:rsid w:val="005E6D17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0">
    <w:name w:val="Default Paragraph Font"/>
    <w:semiHidden/>
    <w:rsid w:val="00AA00A0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A00A0"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a4">
    <w:name w:val="Объект"/>
    <w:basedOn w:val="a"/>
    <w:rsid w:val="00843F49"/>
  </w:style>
  <w:style w:type="character" w:styleId="a5">
    <w:name w:val="Hyperlink"/>
    <w:rsid w:val="00AA00A0"/>
    <w:rPr>
      <w:color w:val="0000FF"/>
      <w:u w:val="single"/>
    </w:rPr>
  </w:style>
  <w:style w:type="paragraph" w:customStyle="1" w:styleId="a6">
    <w:name w:val="ДанныеТаблицы"/>
    <w:basedOn w:val="a"/>
    <w:rsid w:val="00AA00A0"/>
    <w:rPr>
      <w:rFonts w:ascii="Tahoma" w:hAnsi="Tahoma"/>
      <w:sz w:val="18"/>
      <w:szCs w:val="18"/>
    </w:rPr>
  </w:style>
  <w:style w:type="table" w:styleId="a7">
    <w:name w:val="Table Grid"/>
    <w:basedOn w:val="a1"/>
    <w:rsid w:val="00106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Заголовок таблицы"/>
    <w:basedOn w:val="a"/>
    <w:link w:val="a9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9">
    <w:name w:val="Заголовок таблицы Знак"/>
    <w:link w:val="a8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a">
    <w:name w:val="Название документа"/>
    <w:next w:val="a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b">
    <w:name w:val="Название компании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c">
    <w:name w:val="footer"/>
    <w:basedOn w:val="a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-2">
    <w:name w:val="Обычный - Отчет"/>
    <w:basedOn w:val="a"/>
    <w:link w:val="-3"/>
    <w:rsid w:val="00AA00A0"/>
    <w:pPr>
      <w:ind w:left="0"/>
    </w:pPr>
  </w:style>
  <w:style w:type="character" w:customStyle="1" w:styleId="-3">
    <w:name w:val="Обычный - Отчет Знак"/>
    <w:link w:val="-2"/>
    <w:rsid w:val="00AA00A0"/>
    <w:rPr>
      <w:rFonts w:ascii="Arial" w:hAnsi="Arial"/>
      <w:szCs w:val="24"/>
      <w:lang w:val="ru-RU" w:eastAsia="ru-RU" w:bidi="ar-SA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ad">
    <w:name w:val="Содержание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2"/>
    <w:rsid w:val="00480E16"/>
    <w:pPr>
      <w:numPr>
        <w:numId w:val="3"/>
      </w:numPr>
    </w:pPr>
  </w:style>
  <w:style w:type="paragraph" w:customStyle="1" w:styleId="-0">
    <w:name w:val="Стиль маркированный - Отчет"/>
    <w:basedOn w:val="-2"/>
    <w:link w:val="-4"/>
    <w:rsid w:val="00AA00A0"/>
    <w:pPr>
      <w:numPr>
        <w:numId w:val="4"/>
      </w:numPr>
      <w:tabs>
        <w:tab w:val="clear" w:pos="360"/>
        <w:tab w:val="num" w:pos="1209"/>
      </w:tabs>
      <w:ind w:left="1209"/>
    </w:pPr>
  </w:style>
  <w:style w:type="character" w:customStyle="1" w:styleId="-4">
    <w:name w:val="Стиль маркированный - Отчет Знак"/>
    <w:basedOn w:val="-3"/>
    <w:link w:val="-0"/>
    <w:rsid w:val="00AA00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2"/>
    <w:rsid w:val="00480E16"/>
    <w:pPr>
      <w:numPr>
        <w:numId w:val="5"/>
      </w:numPr>
    </w:pPr>
  </w:style>
  <w:style w:type="paragraph" w:customStyle="1" w:styleId="-5">
    <w:name w:val="Стиль нумерованный - Отчет"/>
    <w:basedOn w:val="a"/>
    <w:rsid w:val="00AA00A0"/>
    <w:pPr>
      <w:tabs>
        <w:tab w:val="left" w:pos="720"/>
      </w:tabs>
      <w:ind w:left="0"/>
    </w:pPr>
  </w:style>
  <w:style w:type="paragraph" w:styleId="ae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af">
    <w:name w:val="Текст таблицы"/>
    <w:basedOn w:val="a"/>
    <w:link w:val="af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0">
    <w:name w:val="Текст таблицы Знак"/>
    <w:link w:val="af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1">
    <w:name w:val="Тип документа"/>
    <w:next w:val="a"/>
    <w:link w:val="af2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2">
    <w:name w:val="Тип документа Знак"/>
    <w:link w:val="af1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3">
    <w:name w:val="Утвеждаю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5E6D17"/>
    <w:rPr>
      <w:rFonts w:ascii="Arial" w:eastAsia="Times New Roman" w:hAnsi="Arial" w:cs="Times New Roman"/>
      <w:b/>
      <w:kern w:val="32"/>
      <w:sz w:val="28"/>
      <w:szCs w:val="28"/>
    </w:rPr>
  </w:style>
  <w:style w:type="character" w:customStyle="1" w:styleId="50">
    <w:name w:val="Заголовок 5 Знак"/>
    <w:link w:val="5"/>
    <w:rsid w:val="005E6D17"/>
    <w:rPr>
      <w:rFonts w:ascii="Arial" w:eastAsia="Times New Roman" w:hAnsi="Arial" w:cs="Times New Roman"/>
      <w:b/>
      <w:iCs/>
      <w:kern w:val="32"/>
      <w:sz w:val="24"/>
      <w:szCs w:val="26"/>
    </w:rPr>
  </w:style>
  <w:style w:type="character" w:customStyle="1" w:styleId="60">
    <w:name w:val="Заголовок 6 Знак"/>
    <w:link w:val="6"/>
    <w:rsid w:val="005E6D17"/>
    <w:rPr>
      <w:rFonts w:ascii="Arial" w:eastAsia="Times New Roman" w:hAnsi="Arial" w:cs="Times New Roman"/>
      <w:b/>
      <w:kern w:val="3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_17_1\appdata\roaming\microsoft\&#1096;&#1072;&#1073;&#1083;&#1086;&#1085;&#1099;\NormalBytea3976a43-26ab-41a8-b038-519b6b421a2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NormalBytea3976a43-26ab-41a8-b038-519b6b421a25</Template>
  <TotalTime>2</TotalTime>
  <Pages>2</Pages>
  <Words>45</Words>
  <Characters>332</Characters>
  <Application>Microsoft Office Word</Application>
  <DocSecurity>0</DocSecurity>
  <Lines>30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180922005</dc:title>
  <dc:subject>''</dc:subject>
  <dc:creator>Белкин Владимир Борисович</dc:creator>
  <cp:lastModifiedBy>Is_17_1</cp:lastModifiedBy>
  <cp:revision>1</cp:revision>
  <dcterms:created xsi:type="dcterms:W3CDTF">2018-09-22T06:58:00Z</dcterms:created>
  <dcterms:modified xsi:type="dcterms:W3CDTF">2018-09-22T07:00:00Z</dcterms:modified>
</cp:coreProperties>
</file>